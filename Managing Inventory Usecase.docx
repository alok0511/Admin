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4A7EEA">
      <w:pPr>
        <w:pStyle w:val="Bodytext"/>
        <w:ind w:left="0"/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3A6D89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Use Case Template</w:t>
      </w:r>
    </w:p>
    <w:p w:rsidR="006847AF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ID: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Executive Sponsor: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Manager: 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Business Analyst:</w:t>
      </w:r>
      <w:r w:rsidR="00BE33D1">
        <w:rPr>
          <w:rFonts w:cs="Arial"/>
          <w:b/>
          <w:sz w:val="28"/>
          <w:szCs w:val="28"/>
        </w:rPr>
        <w:t xml:space="preserve">  </w:t>
      </w: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4A7EEA">
        <w:rPr>
          <w:rFonts w:cs="Arial"/>
        </w:rPr>
        <w:fldChar w:fldCharType="begin"/>
      </w:r>
      <w:r w:rsidR="004A7EEA">
        <w:rPr>
          <w:rFonts w:cs="Arial"/>
        </w:rPr>
        <w:instrText xml:space="preserve"> SAVEDATE  \@ "MMMM d, yyyy"  \* MERGEFORMAT </w:instrText>
      </w:r>
      <w:r w:rsidR="004A7EEA">
        <w:rPr>
          <w:rFonts w:cs="Arial"/>
        </w:rPr>
        <w:fldChar w:fldCharType="separate"/>
      </w:r>
      <w:r w:rsidR="0095029F">
        <w:rPr>
          <w:rFonts w:cs="Arial"/>
          <w:noProof/>
        </w:rPr>
        <w:t>March 29, 2019</w:t>
      </w:r>
      <w:r w:rsidR="004A7EEA">
        <w:rPr>
          <w:rFonts w:cs="Arial"/>
        </w:rPr>
        <w:fldChar w:fldCharType="end"/>
      </w:r>
    </w:p>
    <w:p w:rsidR="004A409A" w:rsidRPr="004A7EEA" w:rsidRDefault="006847AF" w:rsidP="003416E1">
      <w:pPr>
        <w:jc w:val="center"/>
        <w:rPr>
          <w:rFonts w:cs="Arial"/>
          <w:b/>
          <w:sz w:val="32"/>
          <w:szCs w:val="32"/>
        </w:rPr>
      </w:pPr>
      <w:r w:rsidRPr="004A7EEA">
        <w:rPr>
          <w:rFonts w:cs="Arial"/>
          <w:b/>
          <w:sz w:val="32"/>
          <w:szCs w:val="32"/>
        </w:rPr>
        <w:br w:type="page"/>
      </w:r>
      <w:r w:rsidR="004A409A" w:rsidRPr="004A7EEA">
        <w:rPr>
          <w:rFonts w:cs="Arial"/>
          <w:b/>
          <w:sz w:val="32"/>
          <w:szCs w:val="32"/>
        </w:rPr>
        <w:lastRenderedPageBreak/>
        <w:t>Table of Contents</w:t>
      </w:r>
    </w:p>
    <w:p w:rsidR="004C44F8" w:rsidRDefault="0013598B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="00DC5CA0"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hyperlink w:anchor="_Toc221528079" w:history="1">
        <w:r w:rsidR="004C44F8" w:rsidRPr="00FD6C24">
          <w:rPr>
            <w:rStyle w:val="Hyperlink"/>
            <w:noProof/>
          </w:rPr>
          <w:t>Approvals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2C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44F8" w:rsidRDefault="00872DFE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0" w:history="1">
        <w:r w:rsidR="004C44F8" w:rsidRPr="00FD6C24">
          <w:rPr>
            <w:rStyle w:val="Hyperlink"/>
            <w:noProof/>
          </w:rPr>
          <w:t>Use Case List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_Toc221528080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7B2C10">
          <w:rPr>
            <w:noProof/>
            <w:webHidden/>
          </w:rPr>
          <w:t>4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872DFE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1" w:history="1">
        <w:r w:rsidR="004C44F8" w:rsidRPr="00FD6C24">
          <w:rPr>
            <w:rStyle w:val="Hyperlink"/>
            <w:noProof/>
          </w:rPr>
          <w:t>1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(Example:  ATM Transaction)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_Toc221528081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7B2C10">
          <w:rPr>
            <w:noProof/>
            <w:webHidden/>
          </w:rPr>
          <w:t>4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872DFE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2" w:history="1">
        <w:r w:rsidR="004C44F8" w:rsidRPr="00FD6C24">
          <w:rPr>
            <w:rStyle w:val="Hyperlink"/>
            <w:noProof/>
          </w:rPr>
          <w:t>1.1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_Toc221528082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7B2C10">
          <w:rPr>
            <w:noProof/>
            <w:webHidden/>
          </w:rPr>
          <w:t>4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872DFE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3" w:history="1">
        <w:r w:rsidR="004C44F8" w:rsidRPr="00FD6C24">
          <w:rPr>
            <w:rStyle w:val="Hyperlink"/>
            <w:noProof/>
          </w:rPr>
          <w:t>1.2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_Toc221528083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7B2C10">
          <w:rPr>
            <w:noProof/>
            <w:webHidden/>
          </w:rPr>
          <w:t>4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872DFE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4" w:history="1">
        <w:r w:rsidR="004C44F8" w:rsidRPr="00FD6C24">
          <w:rPr>
            <w:rStyle w:val="Hyperlink"/>
            <w:noProof/>
          </w:rPr>
          <w:t>2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(Repeat for each Use Case)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_Toc221528084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7B2C10">
          <w:rPr>
            <w:noProof/>
            <w:webHidden/>
          </w:rPr>
          <w:t>4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872DFE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5" w:history="1">
        <w:r w:rsidR="004C44F8" w:rsidRPr="00FD6C24">
          <w:rPr>
            <w:rStyle w:val="Hyperlink"/>
            <w:noProof/>
          </w:rPr>
          <w:t>2.1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_Toc221528085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7B2C10">
          <w:rPr>
            <w:noProof/>
            <w:webHidden/>
          </w:rPr>
          <w:t>4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872DFE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6" w:history="1">
        <w:r w:rsidR="004C44F8" w:rsidRPr="00FD6C24">
          <w:rPr>
            <w:rStyle w:val="Hyperlink"/>
            <w:noProof/>
          </w:rPr>
          <w:t>2.2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_Toc221528086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7B2C10">
          <w:rPr>
            <w:noProof/>
            <w:webHidden/>
          </w:rPr>
          <w:t>4</w:t>
        </w:r>
        <w:r w:rsidR="0013598B">
          <w:rPr>
            <w:noProof/>
            <w:webHidden/>
          </w:rPr>
          <w:fldChar w:fldCharType="end"/>
        </w:r>
      </w:hyperlink>
    </w:p>
    <w:p w:rsidR="00083ABE" w:rsidRPr="00A63A5E" w:rsidRDefault="0013598B" w:rsidP="00722A41">
      <w:pPr>
        <w:rPr>
          <w:rFonts w:cs="Arial"/>
        </w:rPr>
      </w:pPr>
      <w:r w:rsidRPr="0001280E">
        <w:fldChar w:fldCharType="end"/>
      </w:r>
      <w:r w:rsidR="0036089E">
        <w:br w:type="page"/>
      </w:r>
      <w:r w:rsidR="00083ABE" w:rsidRPr="00A63A5E"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A6280F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.03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.04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A63A5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Approved </w:t>
            </w:r>
            <w:r w:rsidR="00A63A5E">
              <w:rPr>
                <w:rFonts w:cs="Arial"/>
              </w:rPr>
              <w:t>Use Case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4A7EEA" w:rsidRDefault="00984378" w:rsidP="004A7EEA"/>
    <w:p w:rsidR="00984378" w:rsidRPr="004D0443" w:rsidRDefault="00984378" w:rsidP="00F8254A">
      <w:pPr>
        <w:pStyle w:val="Heading1"/>
        <w:numPr>
          <w:ilvl w:val="0"/>
          <w:numId w:val="0"/>
        </w:numPr>
        <w:rPr>
          <w:rFonts w:ascii="Trebuchet MS" w:hAnsi="Trebuchet MS"/>
          <w:color w:val="C0C0C0"/>
          <w:sz w:val="20"/>
          <w:szCs w:val="20"/>
        </w:rPr>
      </w:pPr>
      <w:r>
        <w:br w:type="page"/>
      </w:r>
      <w:bookmarkStart w:id="0" w:name="_Toc221528079"/>
      <w:r w:rsidRPr="00032406">
        <w:lastRenderedPageBreak/>
        <w:t>Approvals</w:t>
      </w:r>
      <w:bookmarkEnd w:id="0"/>
    </w:p>
    <w:p w:rsidR="00984378" w:rsidRPr="00032406" w:rsidRDefault="00984378" w:rsidP="00984378">
      <w:pPr>
        <w:rPr>
          <w:rFonts w:ascii="Trebuchet MS" w:hAnsi="Trebuchet MS"/>
          <w:sz w:val="36"/>
          <w:szCs w:val="36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We h</w:t>
      </w:r>
      <w:r w:rsidRPr="00BB08ED">
        <w:rPr>
          <w:rFonts w:cs="Arial"/>
          <w:szCs w:val="20"/>
        </w:rPr>
        <w:t xml:space="preserve">ave carefully assessed the </w:t>
      </w:r>
      <w:r w:rsidR="00193E23">
        <w:rPr>
          <w:rFonts w:cs="Arial"/>
          <w:szCs w:val="20"/>
        </w:rPr>
        <w:t>Use Cases</w:t>
      </w:r>
      <w:r>
        <w:rPr>
          <w:rFonts w:cs="Arial"/>
          <w:szCs w:val="20"/>
        </w:rPr>
        <w:t xml:space="preserve"> </w:t>
      </w:r>
      <w:r w:rsidRPr="00BB08ED">
        <w:rPr>
          <w:rFonts w:cs="Arial"/>
          <w:szCs w:val="20"/>
        </w:rPr>
        <w:t>for</w:t>
      </w:r>
      <w:r>
        <w:rPr>
          <w:rFonts w:cs="Arial"/>
          <w:szCs w:val="20"/>
        </w:rPr>
        <w:t xml:space="preserve"> this </w:t>
      </w:r>
      <w:r w:rsidRPr="00BB08ED">
        <w:rPr>
          <w:rFonts w:cs="Arial"/>
          <w:szCs w:val="20"/>
          <w:u w:val="single"/>
        </w:rPr>
        <w:t>project.</w:t>
      </w:r>
      <w:r w:rsidRPr="00BB08ED"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MANAGEMENT CERTIFICATION - Please check the appropriate statement.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______ the document is accepted. 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accepted pending the changes noted.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not accepted.</w:t>
      </w:r>
    </w:p>
    <w:p w:rsidR="00984378" w:rsidRPr="00BB08ED" w:rsidRDefault="00984378" w:rsidP="00984378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rPr>
          <w:rFonts w:cs="Arial"/>
          <w:szCs w:val="20"/>
        </w:rPr>
      </w:pPr>
    </w:p>
    <w:p w:rsidR="00193E23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(*=Requi</w:t>
      </w:r>
      <w:r>
        <w:rPr>
          <w:rFonts w:cs="Arial"/>
          <w:szCs w:val="20"/>
        </w:rPr>
        <w:t>r</w:t>
      </w:r>
      <w:r w:rsidRPr="00BB08ED">
        <w:rPr>
          <w:rFonts w:cs="Arial"/>
          <w:szCs w:val="20"/>
        </w:rPr>
        <w:t>ed</w:t>
      </w:r>
      <w:r w:rsidR="00193E23">
        <w:rPr>
          <w:rFonts w:cs="Arial"/>
          <w:szCs w:val="20"/>
        </w:rPr>
        <w:t xml:space="preserve">  **= Submit for Review Approval Not Required</w:t>
      </w:r>
      <w:r w:rsidRPr="00BB08ED">
        <w:rPr>
          <w:rFonts w:cs="Arial"/>
          <w:szCs w:val="20"/>
        </w:rPr>
        <w:t>)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314D94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Executive Sponsor**</w:t>
      </w:r>
      <w:r w:rsidR="00FB3CF6">
        <w:rPr>
          <w:rFonts w:cs="Arial"/>
          <w:szCs w:val="20"/>
        </w:rPr>
        <w:tab/>
      </w:r>
      <w:r w:rsidR="00984378" w:rsidRPr="00BB08ED">
        <w:rPr>
          <w:rFonts w:cs="Arial"/>
          <w:szCs w:val="20"/>
        </w:rPr>
        <w:t>DATE</w:t>
      </w: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7E7FAB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Project Sponsor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7E7FAB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Quality Assurance </w:t>
      </w:r>
      <w:r>
        <w:rPr>
          <w:rFonts w:cs="Arial"/>
          <w:szCs w:val="20"/>
        </w:rPr>
        <w:t>Manager</w:t>
      </w:r>
      <w:r w:rsidR="00193E23">
        <w:rPr>
          <w:rFonts w:cs="Arial"/>
          <w:szCs w:val="20"/>
        </w:rPr>
        <w:t xml:space="preserve"> / Team Lead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Business Analyst Manager</w:t>
      </w:r>
      <w:r w:rsidR="00314D94">
        <w:rPr>
          <w:rFonts w:cs="Arial"/>
          <w:szCs w:val="20"/>
        </w:rPr>
        <w:t xml:space="preserve"> / Team Lead*</w:t>
      </w:r>
      <w:r>
        <w:rPr>
          <w:rFonts w:cs="Arial"/>
          <w:szCs w:val="20"/>
        </w:rPr>
        <w:tab/>
        <w:t>DATE</w:t>
      </w: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10541A" w:rsidRDefault="00FB3CF6" w:rsidP="00FB3CF6">
      <w:pPr>
        <w:tabs>
          <w:tab w:val="left" w:pos="6480"/>
        </w:tabs>
      </w:pPr>
      <w:r>
        <w:rPr>
          <w:rFonts w:cs="Arial"/>
          <w:szCs w:val="20"/>
        </w:rPr>
        <w:t>Project Manager</w:t>
      </w:r>
      <w:r>
        <w:rPr>
          <w:rFonts w:cs="Arial"/>
          <w:szCs w:val="20"/>
        </w:rPr>
        <w:tab/>
      </w:r>
      <w:r w:rsidR="00984378">
        <w:rPr>
          <w:rFonts w:cs="Arial"/>
          <w:szCs w:val="20"/>
        </w:rPr>
        <w:t>DATE</w:t>
      </w:r>
    </w:p>
    <w:p w:rsidR="002103D8" w:rsidRDefault="00984378" w:rsidP="002103D8">
      <w:pPr>
        <w:pStyle w:val="Heading1"/>
        <w:numPr>
          <w:ilvl w:val="0"/>
          <w:numId w:val="0"/>
        </w:numPr>
      </w:pPr>
      <w:r>
        <w:br w:type="page"/>
      </w:r>
      <w:bookmarkStart w:id="1" w:name="_Toc221528080"/>
      <w:r w:rsidR="002103D8">
        <w:lastRenderedPageBreak/>
        <w:t>Use Case List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F305F6" w:rsidRPr="00BF3061" w:rsidTr="00BF3061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F305F6" w:rsidTr="00BF3061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F305F6" w:rsidRDefault="00F305F6" w:rsidP="00A42154"/>
        </w:tc>
        <w:tc>
          <w:tcPr>
            <w:tcW w:w="1980" w:type="dxa"/>
            <w:tcBorders>
              <w:top w:val="single" w:sz="6" w:space="0" w:color="auto"/>
            </w:tcBorders>
          </w:tcPr>
          <w:p w:rsidR="00F305F6" w:rsidRDefault="00F305F6" w:rsidP="00A42154"/>
        </w:tc>
        <w:tc>
          <w:tcPr>
            <w:tcW w:w="6300" w:type="dxa"/>
            <w:tcBorders>
              <w:top w:val="single" w:sz="6" w:space="0" w:color="auto"/>
            </w:tcBorders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</w:tbl>
    <w:p w:rsidR="002103D8" w:rsidRDefault="002103D8" w:rsidP="002103D8"/>
    <w:p w:rsidR="003A6D89" w:rsidRDefault="00670215" w:rsidP="00670215">
      <w:pPr>
        <w:pStyle w:val="Heading1"/>
        <w:rPr>
          <w:color w:val="A6A6A6"/>
        </w:rPr>
      </w:pPr>
      <w:bookmarkStart w:id="2" w:name="_Toc221528081"/>
      <w:r>
        <w:t xml:space="preserve">Feature Name </w:t>
      </w:r>
      <w:bookmarkEnd w:id="2"/>
      <w:r w:rsidR="004C72B1">
        <w:rPr>
          <w:color w:val="A6A6A6"/>
        </w:rPr>
        <w:t>: Managing Inventory</w:t>
      </w:r>
    </w:p>
    <w:p w:rsidR="00C86C3C" w:rsidRDefault="00C86C3C" w:rsidP="00C86C3C">
      <w:pPr>
        <w:pStyle w:val="Heading2"/>
      </w:pPr>
      <w:bookmarkStart w:id="3" w:name="_Toc221528082"/>
      <w:r>
        <w:t>Feature Process Flow / Use Case Model</w:t>
      </w:r>
      <w:bookmarkEnd w:id="3"/>
    </w:p>
    <w:p w:rsidR="003416E1" w:rsidRPr="004C72B1" w:rsidRDefault="00C86C3C" w:rsidP="00083ABE">
      <w:pPr>
        <w:pStyle w:val="Heading2"/>
      </w:pPr>
      <w:bookmarkStart w:id="4" w:name="_Toc221528083"/>
      <w:r>
        <w:t>Use Case(s)</w:t>
      </w:r>
      <w:bookmarkEnd w:id="4"/>
    </w:p>
    <w:p w:rsidR="003416E1" w:rsidRDefault="003416E1" w:rsidP="00083ABE">
      <w:pPr>
        <w:rPr>
          <w:rFonts w:ascii="Trebuchet MS" w:hAnsi="Trebuchet MS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B04F7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7B2C10" w:rsidP="003416E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UC-12</w:t>
            </w:r>
            <w:r w:rsidR="008B0675">
              <w:rPr>
                <w:rFonts w:cs="Arial"/>
                <w:color w:val="A6A6A6"/>
                <w:szCs w:val="20"/>
              </w:rPr>
              <w:t>.1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7B2C10" w:rsidP="00A4215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Managing Inventory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7B2C10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Alok Chaurasia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694AF2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29/03/19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B04F7" w:rsidRPr="00670215" w:rsidRDefault="007B2C10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</w:t>
            </w:r>
            <w:r w:rsidR="004C72B1">
              <w:rPr>
                <w:rFonts w:cs="Arial"/>
                <w:color w:val="A6A6A6"/>
                <w:szCs w:val="20"/>
              </w:rPr>
              <w:t>(primary)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B04F7" w:rsidRPr="00670215" w:rsidRDefault="00775EE7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Admin has full rights to manage </w:t>
            </w:r>
            <w:r w:rsidR="0095029F">
              <w:rPr>
                <w:rFonts w:cs="Arial"/>
                <w:color w:val="A6A6A6"/>
                <w:szCs w:val="20"/>
              </w:rPr>
              <w:t>inventory. He can</w:t>
            </w:r>
            <w:bookmarkStart w:id="5" w:name="_GoBack"/>
            <w:bookmarkEnd w:id="5"/>
            <w:r w:rsidR="004D3992">
              <w:rPr>
                <w:rFonts w:cs="Arial"/>
                <w:color w:val="A6A6A6"/>
                <w:szCs w:val="20"/>
              </w:rPr>
              <w:t xml:space="preserve"> add or remove </w:t>
            </w:r>
            <w:r>
              <w:rPr>
                <w:rFonts w:cs="Arial"/>
                <w:color w:val="A6A6A6"/>
                <w:szCs w:val="20"/>
              </w:rPr>
              <w:t>items from the inventory, add or remove category and update stocks.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B04F7" w:rsidRPr="00670215" w:rsidRDefault="004D3992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When Admin wants to add or remove items.</w:t>
            </w:r>
          </w:p>
        </w:tc>
      </w:tr>
      <w:tr w:rsidR="000B04F7" w:rsidRPr="00670215" w:rsidTr="00A42154">
        <w:trPr>
          <w:trHeight w:val="255"/>
        </w:trPr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75EE7" w:rsidRPr="00670215" w:rsidRDefault="004C72B1" w:rsidP="00A42154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Admin</w:t>
            </w:r>
            <w:r w:rsidR="00775EE7">
              <w:rPr>
                <w:rFonts w:cs="Arial"/>
                <w:b/>
                <w:color w:val="A6A6A6"/>
                <w:szCs w:val="20"/>
              </w:rPr>
              <w:t xml:space="preserve"> </w:t>
            </w:r>
            <w:r w:rsidR="00FC3B60">
              <w:rPr>
                <w:rFonts w:cs="Arial"/>
                <w:b/>
                <w:color w:val="A6A6A6"/>
                <w:szCs w:val="20"/>
              </w:rPr>
              <w:t>must be logged in</w:t>
            </w:r>
            <w:r w:rsidR="00775EE7">
              <w:rPr>
                <w:rFonts w:cs="Arial"/>
                <w:b/>
                <w:color w:val="A6A6A6"/>
                <w:szCs w:val="20"/>
              </w:rPr>
              <w:t>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775EE7" w:rsidRDefault="00775EE7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If Use case </w:t>
            </w:r>
            <w:r w:rsidR="008B0675">
              <w:rPr>
                <w:rFonts w:cs="Arial"/>
                <w:color w:val="A6A6A6"/>
                <w:szCs w:val="20"/>
              </w:rPr>
              <w:t>is successfully runs:</w:t>
            </w:r>
          </w:p>
          <w:p w:rsidR="000B04F7" w:rsidRDefault="00775EE7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When </w:t>
            </w:r>
            <w:r w:rsidR="00F01C8E">
              <w:rPr>
                <w:rFonts w:cs="Arial"/>
                <w:color w:val="A6A6A6"/>
                <w:szCs w:val="20"/>
              </w:rPr>
              <w:t>Admin</w:t>
            </w:r>
            <w:r>
              <w:rPr>
                <w:rFonts w:cs="Arial"/>
                <w:color w:val="A6A6A6"/>
                <w:szCs w:val="20"/>
              </w:rPr>
              <w:t xml:space="preserve"> having shortage of stock, he can add or remove items.</w:t>
            </w:r>
          </w:p>
          <w:p w:rsidR="008B0675" w:rsidRDefault="008B0675" w:rsidP="00A42154">
            <w:pPr>
              <w:rPr>
                <w:rFonts w:cs="Arial"/>
                <w:color w:val="A6A6A6"/>
                <w:szCs w:val="20"/>
              </w:rPr>
            </w:pPr>
          </w:p>
          <w:p w:rsidR="008B0675" w:rsidRDefault="008B0675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If Use case fails:</w:t>
            </w:r>
          </w:p>
          <w:p w:rsidR="008B0675" w:rsidRDefault="00F01C8E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</w:t>
            </w:r>
            <w:r w:rsidR="008B0675">
              <w:rPr>
                <w:rFonts w:cs="Arial"/>
                <w:color w:val="A6A6A6"/>
                <w:szCs w:val="20"/>
              </w:rPr>
              <w:t xml:space="preserve"> doesn’t able to add or remove items</w:t>
            </w:r>
          </w:p>
          <w:p w:rsidR="00775EE7" w:rsidRPr="00670215" w:rsidRDefault="00775EE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B04F7" w:rsidRDefault="008B0675" w:rsidP="008B067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Admin logins</w:t>
            </w:r>
            <w:r w:rsidR="00F01C8E">
              <w:rPr>
                <w:rFonts w:cs="Arial"/>
                <w:color w:val="A6A6A6"/>
                <w:szCs w:val="20"/>
              </w:rPr>
              <w:t xml:space="preserve"> in CapStore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  <w:p w:rsidR="008B0675" w:rsidRDefault="008B0675" w:rsidP="008B067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Admin can add or remove items.</w:t>
            </w:r>
          </w:p>
          <w:p w:rsidR="00F01C8E" w:rsidRDefault="00F01C8E" w:rsidP="008B067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Admin can update stocks.</w:t>
            </w:r>
          </w:p>
          <w:p w:rsidR="008B0675" w:rsidRPr="00670215" w:rsidRDefault="00F01C8E" w:rsidP="008B067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</w:t>
            </w:r>
            <w:r w:rsidR="008B0675">
              <w:rPr>
                <w:rFonts w:cs="Arial"/>
                <w:color w:val="A6A6A6"/>
                <w:szCs w:val="20"/>
              </w:rPr>
              <w:t>. Admin logout.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B04F7" w:rsidRPr="00670215" w:rsidRDefault="00DC3D09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 alternate flow.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694AF2" w:rsidRDefault="0095029F" w:rsidP="00694AF2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</w:t>
            </w:r>
            <w:r w:rsidR="00694AF2">
              <w:rPr>
                <w:rFonts w:cs="Arial"/>
                <w:color w:val="A6A6A6"/>
                <w:szCs w:val="20"/>
              </w:rPr>
              <w:t>. Admin does not able to add product.</w:t>
            </w:r>
          </w:p>
          <w:p w:rsidR="000B04F7" w:rsidRPr="00670215" w:rsidRDefault="0095029F" w:rsidP="00694AF2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</w:t>
            </w:r>
            <w:r w:rsidR="00694AF2">
              <w:rPr>
                <w:rFonts w:cs="Arial"/>
                <w:color w:val="A6A6A6"/>
                <w:szCs w:val="20"/>
              </w:rPr>
              <w:t>. Admin does not able to remove product.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B04F7" w:rsidRPr="00670215" w:rsidRDefault="00F01C8E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 case of Admin Page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B04F7" w:rsidRPr="00670215" w:rsidRDefault="00DC0EF6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 demand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B04F7" w:rsidRPr="00670215" w:rsidRDefault="00694AF2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B04F7" w:rsidRPr="00670215" w:rsidRDefault="004D3992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is already registered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B04F7" w:rsidRPr="00670215" w:rsidRDefault="00694AF2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</w:tbl>
    <w:p w:rsidR="000B04F7" w:rsidRDefault="000B04F7" w:rsidP="00083ABE">
      <w:pPr>
        <w:rPr>
          <w:rFonts w:ascii="Trebuchet MS" w:hAnsi="Trebuchet MS"/>
        </w:rPr>
      </w:pPr>
    </w:p>
    <w:p w:rsidR="002103D8" w:rsidRDefault="002103D8" w:rsidP="002103D8">
      <w:pPr>
        <w:pStyle w:val="Heading1"/>
        <w:rPr>
          <w:color w:val="A6A6A6"/>
        </w:rPr>
      </w:pPr>
      <w:bookmarkStart w:id="6" w:name="_Toc221528084"/>
      <w:r>
        <w:lastRenderedPageBreak/>
        <w:t xml:space="preserve">Feature Name </w:t>
      </w:r>
      <w:bookmarkEnd w:id="6"/>
    </w:p>
    <w:p w:rsidR="002103D8" w:rsidRDefault="002103D8" w:rsidP="002103D8">
      <w:pPr>
        <w:pStyle w:val="Heading2"/>
      </w:pPr>
      <w:bookmarkStart w:id="7" w:name="_Toc221528085"/>
      <w:r>
        <w:t>Feature Process Flow / Use Case Model</w:t>
      </w:r>
      <w:bookmarkEnd w:id="7"/>
    </w:p>
    <w:p w:rsidR="002103D8" w:rsidRPr="00C86C3C" w:rsidRDefault="002103D8" w:rsidP="002103D8">
      <w:pPr>
        <w:pStyle w:val="Heading2"/>
      </w:pPr>
      <w:bookmarkStart w:id="8" w:name="_Toc221528086"/>
      <w:r>
        <w:t>Use Case(s)</w:t>
      </w:r>
      <w:bookmarkEnd w:id="8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103D8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8B0675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UC-12.2</w:t>
            </w: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8B0675" w:rsidP="00A4215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Managing Inventory</w:t>
            </w: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8B0675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Alok Chaurasia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694AF2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29/03/19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103D8" w:rsidRPr="00670215" w:rsidRDefault="008B0675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</w:t>
            </w:r>
            <w:r w:rsidR="004C72B1">
              <w:rPr>
                <w:rFonts w:cs="Arial"/>
                <w:color w:val="A6A6A6"/>
                <w:szCs w:val="20"/>
              </w:rPr>
              <w:t>(primary)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103D8" w:rsidRPr="00670215" w:rsidRDefault="008B0675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Merchant can </w:t>
            </w:r>
            <w:r w:rsidR="004C72B1">
              <w:rPr>
                <w:rFonts w:cs="Arial"/>
                <w:color w:val="A6A6A6"/>
                <w:szCs w:val="20"/>
              </w:rPr>
              <w:t>manage their own inventory</w:t>
            </w:r>
            <w:r>
              <w:rPr>
                <w:rFonts w:cs="Arial"/>
                <w:color w:val="A6A6A6"/>
                <w:szCs w:val="20"/>
              </w:rPr>
              <w:t>. He can add or remove items, add or remove category and update stocks.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103D8" w:rsidRPr="00670215" w:rsidRDefault="00F01C8E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When Merchant want to add or remove items</w:t>
            </w:r>
          </w:p>
        </w:tc>
      </w:tr>
      <w:tr w:rsidR="002103D8" w:rsidRPr="00670215" w:rsidTr="000B04F7">
        <w:trPr>
          <w:trHeight w:val="255"/>
        </w:trPr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103D8" w:rsidRPr="00670215" w:rsidRDefault="00E02BA8" w:rsidP="008B0675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Merchant must have an account and is validated by admin.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8B0675" w:rsidRDefault="008B0675" w:rsidP="008B067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If Use case is successfully runs:</w:t>
            </w:r>
          </w:p>
          <w:p w:rsidR="008B0675" w:rsidRDefault="008B0675" w:rsidP="008B067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When Merchant having shortage of stock, he can add or remove items.</w:t>
            </w:r>
          </w:p>
          <w:p w:rsidR="008B0675" w:rsidRDefault="008B0675" w:rsidP="008B0675">
            <w:pPr>
              <w:rPr>
                <w:rFonts w:cs="Arial"/>
                <w:color w:val="A6A6A6"/>
                <w:szCs w:val="20"/>
              </w:rPr>
            </w:pPr>
          </w:p>
          <w:p w:rsidR="008B0675" w:rsidRDefault="008B0675" w:rsidP="008B067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If Use case fails:</w:t>
            </w:r>
          </w:p>
          <w:p w:rsidR="008B0675" w:rsidRDefault="008B0675" w:rsidP="008B067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doesn’t able to add or remove items</w:t>
            </w:r>
            <w:r w:rsidR="00E02BA8">
              <w:rPr>
                <w:rFonts w:cs="Arial"/>
                <w:color w:val="A6A6A6"/>
                <w:szCs w:val="20"/>
              </w:rPr>
              <w:t>.</w:t>
            </w:r>
          </w:p>
          <w:p w:rsidR="002103D8" w:rsidRPr="00670215" w:rsidRDefault="002103D8" w:rsidP="000B04F7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103D8" w:rsidRDefault="008B0675" w:rsidP="008B067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Merchant logins</w:t>
            </w:r>
            <w:r w:rsidR="00F01C8E">
              <w:rPr>
                <w:rFonts w:cs="Arial"/>
                <w:color w:val="A6A6A6"/>
                <w:szCs w:val="20"/>
              </w:rPr>
              <w:t xml:space="preserve"> in CapStore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  <w:p w:rsidR="008B0675" w:rsidRDefault="008B0675" w:rsidP="008B067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Merchant can add or remove items.</w:t>
            </w:r>
          </w:p>
          <w:p w:rsidR="00F01C8E" w:rsidRDefault="00F01C8E" w:rsidP="008B067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Merchant can update stocks.</w:t>
            </w:r>
          </w:p>
          <w:p w:rsidR="008B0675" w:rsidRPr="00670215" w:rsidRDefault="00F01C8E" w:rsidP="008B067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</w:t>
            </w:r>
            <w:r w:rsidR="008B0675">
              <w:rPr>
                <w:rFonts w:cs="Arial"/>
                <w:color w:val="A6A6A6"/>
                <w:szCs w:val="20"/>
              </w:rPr>
              <w:t>. Merchant logout.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2103D8" w:rsidRPr="00670215" w:rsidRDefault="00DC3D09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 alternate flow.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2103D8" w:rsidRDefault="00694AF2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Merchant does not able to add product.</w:t>
            </w:r>
          </w:p>
          <w:p w:rsidR="00694AF2" w:rsidRPr="00670215" w:rsidRDefault="00694AF2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Merchant does not able to remove product.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103D8" w:rsidRPr="00670215" w:rsidRDefault="00F01C8E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 case of Merchant page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103D8" w:rsidRPr="00670215" w:rsidRDefault="008B0675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 demand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103D8" w:rsidRPr="00670215" w:rsidRDefault="00F01C8E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103D8" w:rsidRPr="00670215" w:rsidRDefault="00F01C8E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is validated by admin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103D8" w:rsidRPr="00670215" w:rsidRDefault="00694AF2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</w:tbl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" w:name="_Toc221412490"/>
      <w:bookmarkStart w:id="10" w:name="_Toc221412565"/>
      <w:bookmarkStart w:id="11" w:name="_Toc221413038"/>
      <w:bookmarkStart w:id="12" w:name="_Toc221413152"/>
      <w:bookmarkStart w:id="13" w:name="_Toc221413219"/>
      <w:bookmarkStart w:id="14" w:name="_Toc221414483"/>
      <w:bookmarkStart w:id="15" w:name="_Toc221414561"/>
      <w:bookmarkStart w:id="16" w:name="_Toc221414643"/>
      <w:bookmarkStart w:id="17" w:name="_Toc221414829"/>
      <w:bookmarkStart w:id="18" w:name="_Toc221414951"/>
      <w:bookmarkStart w:id="19" w:name="_Toc221415339"/>
      <w:bookmarkStart w:id="20" w:name="_Toc221416323"/>
      <w:bookmarkStart w:id="21" w:name="_Toc221522344"/>
      <w:bookmarkStart w:id="22" w:name="_Toc2215280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3" w:name="_Toc221414484"/>
      <w:bookmarkStart w:id="24" w:name="_Toc221414562"/>
      <w:bookmarkStart w:id="25" w:name="_Toc221414644"/>
      <w:bookmarkStart w:id="26" w:name="_Toc221414830"/>
      <w:bookmarkStart w:id="27" w:name="_Toc221414952"/>
      <w:bookmarkStart w:id="28" w:name="_Toc221415340"/>
      <w:bookmarkStart w:id="29" w:name="_Toc221416324"/>
      <w:bookmarkStart w:id="30" w:name="_Toc221522345"/>
      <w:bookmarkStart w:id="31" w:name="_Toc22152808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2" w:name="_Toc221414485"/>
      <w:bookmarkStart w:id="33" w:name="_Toc221414563"/>
      <w:bookmarkStart w:id="34" w:name="_Toc221414645"/>
      <w:bookmarkStart w:id="35" w:name="_Toc221414831"/>
      <w:bookmarkStart w:id="36" w:name="_Toc221414953"/>
      <w:bookmarkStart w:id="37" w:name="_Toc221415341"/>
      <w:bookmarkStart w:id="38" w:name="_Toc221416325"/>
      <w:bookmarkStart w:id="39" w:name="_Toc221522346"/>
      <w:bookmarkStart w:id="40" w:name="_Toc221528089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1" w:name="_Toc221414486"/>
      <w:bookmarkStart w:id="42" w:name="_Toc221414564"/>
      <w:bookmarkStart w:id="43" w:name="_Toc221414646"/>
      <w:bookmarkStart w:id="44" w:name="_Toc221414832"/>
      <w:bookmarkStart w:id="45" w:name="_Toc221414954"/>
      <w:bookmarkStart w:id="46" w:name="_Toc221415342"/>
      <w:bookmarkStart w:id="47" w:name="_Toc221416326"/>
      <w:bookmarkStart w:id="48" w:name="_Toc221522347"/>
      <w:bookmarkStart w:id="49" w:name="_Toc22152809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0" w:name="_Toc221414487"/>
      <w:bookmarkStart w:id="51" w:name="_Toc221414565"/>
      <w:bookmarkStart w:id="52" w:name="_Toc221414647"/>
      <w:bookmarkStart w:id="53" w:name="_Toc221414833"/>
      <w:bookmarkStart w:id="54" w:name="_Toc221414955"/>
      <w:bookmarkStart w:id="55" w:name="_Toc221415343"/>
      <w:bookmarkStart w:id="56" w:name="_Toc221416327"/>
      <w:bookmarkStart w:id="57" w:name="_Toc221522348"/>
      <w:bookmarkStart w:id="58" w:name="_Toc221528091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9" w:name="_Toc221414488"/>
      <w:bookmarkStart w:id="60" w:name="_Toc221414566"/>
      <w:bookmarkStart w:id="61" w:name="_Toc221414648"/>
      <w:bookmarkStart w:id="62" w:name="_Toc221414834"/>
      <w:bookmarkStart w:id="63" w:name="_Toc221414956"/>
      <w:bookmarkStart w:id="64" w:name="_Toc221415344"/>
      <w:bookmarkStart w:id="65" w:name="_Toc221416328"/>
      <w:bookmarkStart w:id="66" w:name="_Toc221522349"/>
      <w:bookmarkStart w:id="67" w:name="_Toc221528092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8" w:name="_Toc221414489"/>
      <w:bookmarkStart w:id="69" w:name="_Toc221414567"/>
      <w:bookmarkStart w:id="70" w:name="_Toc221414649"/>
      <w:bookmarkStart w:id="71" w:name="_Toc221414835"/>
      <w:bookmarkStart w:id="72" w:name="_Toc221414957"/>
      <w:bookmarkStart w:id="73" w:name="_Toc221415345"/>
      <w:bookmarkStart w:id="74" w:name="_Toc221416329"/>
      <w:bookmarkStart w:id="75" w:name="_Toc221522350"/>
      <w:bookmarkStart w:id="76" w:name="_Toc221528093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7" w:name="_Toc221414490"/>
      <w:bookmarkStart w:id="78" w:name="_Toc221414568"/>
      <w:bookmarkStart w:id="79" w:name="_Toc221414650"/>
      <w:bookmarkStart w:id="80" w:name="_Toc221414836"/>
      <w:bookmarkStart w:id="81" w:name="_Toc221414958"/>
      <w:bookmarkStart w:id="82" w:name="_Toc221415346"/>
      <w:bookmarkStart w:id="83" w:name="_Toc221416330"/>
      <w:bookmarkStart w:id="84" w:name="_Toc221522351"/>
      <w:bookmarkStart w:id="85" w:name="_Toc221528094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6" w:name="_Toc221414491"/>
      <w:bookmarkStart w:id="87" w:name="_Toc221414569"/>
      <w:bookmarkStart w:id="88" w:name="_Toc221414651"/>
      <w:bookmarkStart w:id="89" w:name="_Toc221414837"/>
      <w:bookmarkStart w:id="90" w:name="_Toc221414959"/>
      <w:bookmarkStart w:id="91" w:name="_Toc221415347"/>
      <w:bookmarkStart w:id="92" w:name="_Toc221416331"/>
      <w:bookmarkStart w:id="93" w:name="_Toc221522352"/>
      <w:bookmarkStart w:id="94" w:name="_Toc22152809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5" w:name="_Toc221414492"/>
      <w:bookmarkStart w:id="96" w:name="_Toc221414570"/>
      <w:bookmarkStart w:id="97" w:name="_Toc221414652"/>
      <w:bookmarkStart w:id="98" w:name="_Toc221414838"/>
      <w:bookmarkStart w:id="99" w:name="_Toc221414960"/>
      <w:bookmarkStart w:id="100" w:name="_Toc221415348"/>
      <w:bookmarkStart w:id="101" w:name="_Toc221416332"/>
      <w:bookmarkStart w:id="102" w:name="_Toc221522353"/>
      <w:bookmarkStart w:id="103" w:name="_Toc221528096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4" w:name="_Toc221414493"/>
      <w:bookmarkStart w:id="105" w:name="_Toc221414571"/>
      <w:bookmarkStart w:id="106" w:name="_Toc221414653"/>
      <w:bookmarkStart w:id="107" w:name="_Toc221414839"/>
      <w:bookmarkStart w:id="108" w:name="_Toc221414961"/>
      <w:bookmarkStart w:id="109" w:name="_Toc221415349"/>
      <w:bookmarkStart w:id="110" w:name="_Toc221416333"/>
      <w:bookmarkStart w:id="111" w:name="_Toc221522354"/>
      <w:bookmarkStart w:id="112" w:name="_Toc221528097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DFE" w:rsidRDefault="00872DFE">
      <w:r>
        <w:separator/>
      </w:r>
    </w:p>
  </w:endnote>
  <w:endnote w:type="continuationSeparator" w:id="0">
    <w:p w:rsidR="00872DFE" w:rsidRDefault="00872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13598B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13598B" w:rsidRPr="00E906D9">
      <w:rPr>
        <w:sz w:val="12"/>
        <w:szCs w:val="12"/>
      </w:rPr>
      <w:fldChar w:fldCharType="separate"/>
    </w:r>
    <w:r w:rsidR="0095029F">
      <w:rPr>
        <w:noProof/>
        <w:sz w:val="12"/>
        <w:szCs w:val="12"/>
      </w:rPr>
      <w:t>6</w:t>
    </w:r>
    <w:r w:rsidR="0013598B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4A7EEA">
      <w:rPr>
        <w:sz w:val="12"/>
        <w:szCs w:val="12"/>
      </w:rPr>
      <w:fldChar w:fldCharType="begin"/>
    </w:r>
    <w:r w:rsidR="004A7EEA">
      <w:rPr>
        <w:sz w:val="12"/>
        <w:szCs w:val="12"/>
      </w:rPr>
      <w:instrText xml:space="preserve"> SAVEDATE  \@ "M/d/yyyy" </w:instrText>
    </w:r>
    <w:r w:rsidR="004A7EEA">
      <w:rPr>
        <w:sz w:val="12"/>
        <w:szCs w:val="12"/>
      </w:rPr>
      <w:fldChar w:fldCharType="separate"/>
    </w:r>
    <w:r w:rsidR="0095029F">
      <w:rPr>
        <w:noProof/>
        <w:sz w:val="12"/>
        <w:szCs w:val="12"/>
      </w:rPr>
      <w:t>3/29/2019</w:t>
    </w:r>
    <w:r w:rsidR="004A7EEA">
      <w:rPr>
        <w:sz w:val="12"/>
        <w:szCs w:val="12"/>
      </w:rPr>
      <w:fldChar w:fldCharType="end"/>
    </w:r>
  </w:p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DFE" w:rsidRDefault="00872DFE">
      <w:r>
        <w:separator/>
      </w:r>
    </w:p>
  </w:footnote>
  <w:footnote w:type="continuationSeparator" w:id="0">
    <w:p w:rsidR="00872DFE" w:rsidRDefault="00872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E7FA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50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0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23"/>
  </w:num>
  <w:num w:numId="5">
    <w:abstractNumId w:val="12"/>
  </w:num>
  <w:num w:numId="6">
    <w:abstractNumId w:val="16"/>
  </w:num>
  <w:num w:numId="7">
    <w:abstractNumId w:val="22"/>
  </w:num>
  <w:num w:numId="8">
    <w:abstractNumId w:val="6"/>
  </w:num>
  <w:num w:numId="9">
    <w:abstractNumId w:val="5"/>
  </w:num>
  <w:num w:numId="10">
    <w:abstractNumId w:val="2"/>
  </w:num>
  <w:num w:numId="11">
    <w:abstractNumId w:val="11"/>
  </w:num>
  <w:num w:numId="12">
    <w:abstractNumId w:val="20"/>
  </w:num>
  <w:num w:numId="13">
    <w:abstractNumId w:val="13"/>
  </w:num>
  <w:num w:numId="14">
    <w:abstractNumId w:val="19"/>
  </w:num>
  <w:num w:numId="15">
    <w:abstractNumId w:val="1"/>
  </w:num>
  <w:num w:numId="16">
    <w:abstractNumId w:val="18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9"/>
  </w:num>
  <w:num w:numId="20">
    <w:abstractNumId w:val="7"/>
  </w:num>
  <w:num w:numId="21">
    <w:abstractNumId w:val="17"/>
  </w:num>
  <w:num w:numId="22">
    <w:abstractNumId w:val="15"/>
  </w:num>
  <w:num w:numId="23">
    <w:abstractNumId w:val="0"/>
  </w:num>
  <w:num w:numId="24">
    <w:abstractNumId w:val="10"/>
  </w:num>
  <w:num w:numId="25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10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6136A"/>
    <w:rsid w:val="002618D3"/>
    <w:rsid w:val="0027397B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17643"/>
    <w:rsid w:val="0033540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15AD"/>
    <w:rsid w:val="003A34CA"/>
    <w:rsid w:val="003A6300"/>
    <w:rsid w:val="003A6D89"/>
    <w:rsid w:val="003B0351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C72B1"/>
    <w:rsid w:val="004D0443"/>
    <w:rsid w:val="004D3992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7499"/>
    <w:rsid w:val="005631E1"/>
    <w:rsid w:val="00575794"/>
    <w:rsid w:val="00593619"/>
    <w:rsid w:val="005A5C9D"/>
    <w:rsid w:val="005B4215"/>
    <w:rsid w:val="005C1BA9"/>
    <w:rsid w:val="005D6F5D"/>
    <w:rsid w:val="005D7E8E"/>
    <w:rsid w:val="005F2AA3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94AF2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75EE7"/>
    <w:rsid w:val="0078103B"/>
    <w:rsid w:val="00781BC4"/>
    <w:rsid w:val="007A74F2"/>
    <w:rsid w:val="007B2C10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2AEE"/>
    <w:rsid w:val="0086399A"/>
    <w:rsid w:val="00872068"/>
    <w:rsid w:val="00872DFE"/>
    <w:rsid w:val="00883C9E"/>
    <w:rsid w:val="00884F85"/>
    <w:rsid w:val="008971E8"/>
    <w:rsid w:val="008A02DD"/>
    <w:rsid w:val="008A7D25"/>
    <w:rsid w:val="008B0675"/>
    <w:rsid w:val="008C668D"/>
    <w:rsid w:val="008E47AD"/>
    <w:rsid w:val="009008E3"/>
    <w:rsid w:val="00912828"/>
    <w:rsid w:val="00933EFD"/>
    <w:rsid w:val="00935DD0"/>
    <w:rsid w:val="00947012"/>
    <w:rsid w:val="0095029F"/>
    <w:rsid w:val="009570BC"/>
    <w:rsid w:val="00957494"/>
    <w:rsid w:val="00960F0D"/>
    <w:rsid w:val="00975A8D"/>
    <w:rsid w:val="009839AC"/>
    <w:rsid w:val="00984378"/>
    <w:rsid w:val="00984E64"/>
    <w:rsid w:val="009B028B"/>
    <w:rsid w:val="009C5758"/>
    <w:rsid w:val="009C7692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8046E"/>
    <w:rsid w:val="00D835BC"/>
    <w:rsid w:val="00D8448A"/>
    <w:rsid w:val="00D85326"/>
    <w:rsid w:val="00DA0C37"/>
    <w:rsid w:val="00DA45BD"/>
    <w:rsid w:val="00DA6943"/>
    <w:rsid w:val="00DB4393"/>
    <w:rsid w:val="00DC0EF6"/>
    <w:rsid w:val="00DC3D09"/>
    <w:rsid w:val="00DC5CA0"/>
    <w:rsid w:val="00DC762D"/>
    <w:rsid w:val="00DD1195"/>
    <w:rsid w:val="00DE7786"/>
    <w:rsid w:val="00DF5673"/>
    <w:rsid w:val="00E0158F"/>
    <w:rsid w:val="00E02BA8"/>
    <w:rsid w:val="00E06FA8"/>
    <w:rsid w:val="00E111EE"/>
    <w:rsid w:val="00E138FB"/>
    <w:rsid w:val="00E1649F"/>
    <w:rsid w:val="00E254DD"/>
    <w:rsid w:val="00E30D6A"/>
    <w:rsid w:val="00E3305C"/>
    <w:rsid w:val="00E330DB"/>
    <w:rsid w:val="00E537A2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01C8E"/>
    <w:rsid w:val="00F13B64"/>
    <w:rsid w:val="00F147B6"/>
    <w:rsid w:val="00F211BB"/>
    <w:rsid w:val="00F251B1"/>
    <w:rsid w:val="00F305F6"/>
    <w:rsid w:val="00F511AE"/>
    <w:rsid w:val="00F522FD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C3B60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751BDE-811A-4313-8139-DD7B2EC1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CHAURA\Downloads\UseCase%20-%2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B57928-BD79-415E-88EE-912B9B71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- 1.dot</Template>
  <TotalTime>127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4156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Chaurasia, Alok</dc:creator>
  <cp:keywords/>
  <dc:description>This template was provided to the IIBA</dc:description>
  <cp:lastModifiedBy>Chaurasia, Alok</cp:lastModifiedBy>
  <cp:revision>5</cp:revision>
  <cp:lastPrinted>2009-02-05T03:01:00Z</cp:lastPrinted>
  <dcterms:created xsi:type="dcterms:W3CDTF">2019-03-29T03:29:00Z</dcterms:created>
  <dcterms:modified xsi:type="dcterms:W3CDTF">2019-03-29T06:07:00Z</dcterms:modified>
</cp:coreProperties>
</file>